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CA186" w14:textId="6DFEF34D" w:rsidR="00BA0F82" w:rsidRDefault="008E4C44" w:rsidP="00682857">
      <w:pPr>
        <w:pStyle w:val="Title"/>
        <w:jc w:val="center"/>
      </w:pPr>
      <w:r>
        <w:t>See it now make it</w:t>
      </w:r>
    </w:p>
    <w:p w14:paraId="068D7B8F" w14:textId="77777777" w:rsidR="00682857" w:rsidRDefault="00682857" w:rsidP="00682857">
      <w:pPr>
        <w:pBdr>
          <w:bottom w:val="single" w:sz="12"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2"/>
        <w:gridCol w:w="3132"/>
        <w:gridCol w:w="3132"/>
      </w:tblGrid>
      <w:tr w:rsidR="00682857" w14:paraId="15A2821E" w14:textId="77777777" w:rsidTr="00E6354C">
        <w:trPr>
          <w:trHeight w:val="381"/>
        </w:trPr>
        <w:tc>
          <w:tcPr>
            <w:tcW w:w="3132" w:type="dxa"/>
            <w:shd w:val="clear" w:color="auto" w:fill="auto"/>
          </w:tcPr>
          <w:p w14:paraId="7CC9C34F" w14:textId="11E88830" w:rsidR="00682857" w:rsidRDefault="00C656E9" w:rsidP="00F63C37">
            <w:pPr>
              <w:jc w:val="center"/>
            </w:pPr>
            <w:r>
              <w:t>Week 40</w:t>
            </w:r>
          </w:p>
        </w:tc>
        <w:tc>
          <w:tcPr>
            <w:tcW w:w="3132" w:type="dxa"/>
            <w:shd w:val="clear" w:color="auto" w:fill="auto"/>
          </w:tcPr>
          <w:p w14:paraId="6356ADE6" w14:textId="285E9F13" w:rsidR="00682857" w:rsidRDefault="00F93E79" w:rsidP="00682857">
            <w:pPr>
              <w:jc w:val="center"/>
            </w:pPr>
            <w:r>
              <w:t>D</w:t>
            </w:r>
            <w:r w:rsidR="00C52CEB">
              <w:t>uration: 1</w:t>
            </w:r>
            <w:r w:rsidR="009B37F6">
              <w:t xml:space="preserve"> week</w:t>
            </w:r>
          </w:p>
        </w:tc>
        <w:tc>
          <w:tcPr>
            <w:tcW w:w="3132" w:type="dxa"/>
            <w:shd w:val="clear" w:color="auto" w:fill="auto"/>
          </w:tcPr>
          <w:p w14:paraId="0F5A48AB" w14:textId="31AA55A2" w:rsidR="00682857" w:rsidRDefault="00C656E9" w:rsidP="00FF2FD7">
            <w:pPr>
              <w:jc w:val="center"/>
            </w:pPr>
            <w:r>
              <w:t>This fulfills one obligatory assignment.</w:t>
            </w:r>
          </w:p>
        </w:tc>
      </w:tr>
    </w:tbl>
    <w:p w14:paraId="16668301" w14:textId="77777777" w:rsidR="00682857" w:rsidRDefault="00682857" w:rsidP="00682857"/>
    <w:p w14:paraId="75BC897D" w14:textId="41DCC4A0" w:rsidR="00682857" w:rsidRDefault="00682857" w:rsidP="00682857">
      <w:pPr>
        <w:pStyle w:val="Heading1"/>
      </w:pPr>
      <w:r>
        <w:t>Description</w:t>
      </w:r>
    </w:p>
    <w:p w14:paraId="25EC7046" w14:textId="55C4CDCC" w:rsidR="00C52CEB" w:rsidRDefault="008E4C44" w:rsidP="00682857">
      <w:r>
        <w:t>In this assignment the TA will hand out a print screen of a website, where your task is to individually recreate the website to the best of your ability. The website contains public domain images, that your TA will help you locate. The challenge is to make your website as similar to the print</w:t>
      </w:r>
      <w:r w:rsidR="00C656E9">
        <w:t>ed website as possible, using appropriate coding and web design practices</w:t>
      </w:r>
      <w:r>
        <w:t>. At the end of the class, the TA will judge whoever developed the closest rendition of the website, and the winner(s) will be granted prize(s)!</w:t>
      </w:r>
      <w:r w:rsidR="00C52CEB">
        <w:br/>
      </w:r>
    </w:p>
    <w:p w14:paraId="2D4E5A62" w14:textId="4E9742BF" w:rsidR="00E6354C" w:rsidRDefault="00B803A6" w:rsidP="00E6354C">
      <w:pPr>
        <w:pStyle w:val="Heading1"/>
      </w:pPr>
      <w:r>
        <w:t>Check-list</w:t>
      </w:r>
      <w:r w:rsidR="00E6354C">
        <w:t>:</w:t>
      </w:r>
    </w:p>
    <w:p w14:paraId="1DBDBC69" w14:textId="7D17BF9C" w:rsidR="009D640D" w:rsidRDefault="008E4C44" w:rsidP="009D640D">
      <w:pPr>
        <w:pStyle w:val="ListParagraph"/>
        <w:numPr>
          <w:ilvl w:val="0"/>
          <w:numId w:val="1"/>
        </w:numPr>
      </w:pPr>
      <w:r>
        <w:t>Recreate the website using only public domain images.</w:t>
      </w:r>
    </w:p>
    <w:p w14:paraId="7A17DC1B" w14:textId="1276E792" w:rsidR="00C656E9" w:rsidRDefault="00C656E9" w:rsidP="009D640D">
      <w:pPr>
        <w:pStyle w:val="ListParagraph"/>
        <w:numPr>
          <w:ilvl w:val="0"/>
          <w:numId w:val="1"/>
        </w:numPr>
      </w:pPr>
      <w:r>
        <w:t>Submit the URL on Fronter.</w:t>
      </w:r>
      <w:bookmarkStart w:id="0" w:name="_GoBack"/>
      <w:bookmarkEnd w:id="0"/>
    </w:p>
    <w:p w14:paraId="7B7E659A" w14:textId="77777777" w:rsidR="004029D1" w:rsidRDefault="004029D1" w:rsidP="00E6354C">
      <w:pPr>
        <w:pStyle w:val="ListParagraph"/>
        <w:numPr>
          <w:ilvl w:val="0"/>
          <w:numId w:val="1"/>
        </w:numPr>
      </w:pPr>
      <w:r>
        <w:t>Good luck!</w:t>
      </w:r>
    </w:p>
    <w:p w14:paraId="3B0CB125" w14:textId="77777777" w:rsidR="006F0DD0" w:rsidRDefault="006F0DD0" w:rsidP="006F0DD0"/>
    <w:p w14:paraId="79E485AD" w14:textId="50E42E45" w:rsidR="006F0DD0" w:rsidRPr="006F0DD0" w:rsidRDefault="006F0DD0" w:rsidP="006F0DD0">
      <w:r>
        <w:t xml:space="preserve"> </w:t>
      </w:r>
    </w:p>
    <w:sectPr w:rsidR="006F0DD0" w:rsidRPr="006F0DD0" w:rsidSect="00682857">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79D03" w14:textId="77777777" w:rsidR="00CC02B4" w:rsidRDefault="00CC02B4" w:rsidP="004029D1">
      <w:pPr>
        <w:spacing w:after="0" w:line="240" w:lineRule="auto"/>
      </w:pPr>
      <w:r>
        <w:separator/>
      </w:r>
    </w:p>
  </w:endnote>
  <w:endnote w:type="continuationSeparator" w:id="0">
    <w:p w14:paraId="0D49495E" w14:textId="77777777" w:rsidR="00CC02B4" w:rsidRDefault="00CC02B4" w:rsidP="0040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5DDA54" w14:textId="77777777" w:rsidR="00CC02B4" w:rsidRDefault="00CC02B4" w:rsidP="004029D1">
      <w:pPr>
        <w:spacing w:after="0" w:line="240" w:lineRule="auto"/>
      </w:pPr>
      <w:r>
        <w:separator/>
      </w:r>
    </w:p>
  </w:footnote>
  <w:footnote w:type="continuationSeparator" w:id="0">
    <w:p w14:paraId="0AC88F2E" w14:textId="77777777" w:rsidR="00CC02B4" w:rsidRDefault="00CC02B4" w:rsidP="00402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C7A60" w14:textId="77777777" w:rsidR="004029D1" w:rsidRDefault="004029D1">
    <w:pPr>
      <w:pStyle w:val="Header"/>
    </w:pPr>
    <w:r>
      <w:rPr>
        <w:noProof/>
        <w:lang w:val="nb-NO" w:eastAsia="nb-NO"/>
      </w:rPr>
      <w:drawing>
        <wp:anchor distT="0" distB="0" distL="114300" distR="114300" simplePos="0" relativeHeight="251658240" behindDoc="1" locked="0" layoutInCell="1" allowOverlap="1" wp14:anchorId="28C77C9B" wp14:editId="08040B52">
          <wp:simplePos x="0" y="0"/>
          <wp:positionH relativeFrom="column">
            <wp:posOffset>0</wp:posOffset>
          </wp:positionH>
          <wp:positionV relativeFrom="paragraph">
            <wp:posOffset>0</wp:posOffset>
          </wp:positionV>
          <wp:extent cx="1554480" cy="471170"/>
          <wp:effectExtent l="0" t="0" r="762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OA-logo-alternativ-versjon.png"/>
                  <pic:cNvPicPr/>
                </pic:nvPicPr>
                <pic:blipFill>
                  <a:blip r:embed="rId1">
                    <a:extLst>
                      <a:ext uri="{28A0092B-C50C-407E-A947-70E740481C1C}">
                        <a14:useLocalDpi xmlns:a14="http://schemas.microsoft.com/office/drawing/2010/main" val="0"/>
                      </a:ext>
                    </a:extLst>
                  </a:blip>
                  <a:stretch>
                    <a:fillRect/>
                  </a:stretch>
                </pic:blipFill>
                <pic:spPr>
                  <a:xfrm>
                    <a:off x="0" y="0"/>
                    <a:ext cx="1554480" cy="471170"/>
                  </a:xfrm>
                  <a:prstGeom prst="rect">
                    <a:avLst/>
                  </a:prstGeom>
                </pic:spPr>
              </pic:pic>
            </a:graphicData>
          </a:graphic>
        </wp:anchor>
      </w:drawing>
    </w:r>
    <w:r>
      <w:ptab w:relativeTo="margin" w:alignment="center" w:leader="none"/>
    </w:r>
    <w:r>
      <w:t xml:space="preserve"> </w:t>
    </w:r>
    <w:r>
      <w:ptab w:relativeTo="margin" w:alignment="right" w:leader="none"/>
    </w:r>
  </w:p>
  <w:p w14:paraId="0F4FB634" w14:textId="77777777" w:rsidR="004029D1" w:rsidRDefault="004029D1">
    <w:pPr>
      <w:pStyle w:val="Header"/>
      <w:rPr>
        <w:lang w:val="nb-NO"/>
      </w:rPr>
    </w:pPr>
    <w:r>
      <w:tab/>
    </w:r>
    <w:r>
      <w:tab/>
      <w:t>WebProsjekt Fall 2016</w:t>
    </w:r>
    <w:r>
      <w:br/>
    </w:r>
    <w:r>
      <w:br/>
    </w:r>
  </w:p>
  <w:p w14:paraId="000DB027" w14:textId="77777777" w:rsidR="004029D1" w:rsidRPr="004029D1" w:rsidRDefault="004029D1">
    <w:pPr>
      <w:pStyle w:val="Heade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43D8"/>
    <w:multiLevelType w:val="hybridMultilevel"/>
    <w:tmpl w:val="D69EEB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857"/>
    <w:rsid w:val="00065B59"/>
    <w:rsid w:val="00142056"/>
    <w:rsid w:val="004029D1"/>
    <w:rsid w:val="00533136"/>
    <w:rsid w:val="00635D62"/>
    <w:rsid w:val="00682857"/>
    <w:rsid w:val="006F0DD0"/>
    <w:rsid w:val="008E4C44"/>
    <w:rsid w:val="009B0726"/>
    <w:rsid w:val="009B37F6"/>
    <w:rsid w:val="009D640D"/>
    <w:rsid w:val="00A77421"/>
    <w:rsid w:val="00AA0269"/>
    <w:rsid w:val="00AA3FA8"/>
    <w:rsid w:val="00AD7E12"/>
    <w:rsid w:val="00B803A6"/>
    <w:rsid w:val="00BA0F82"/>
    <w:rsid w:val="00C52CEB"/>
    <w:rsid w:val="00C574EE"/>
    <w:rsid w:val="00C656E9"/>
    <w:rsid w:val="00CC02B4"/>
    <w:rsid w:val="00CD21A4"/>
    <w:rsid w:val="00D66380"/>
    <w:rsid w:val="00E6354C"/>
    <w:rsid w:val="00E67919"/>
    <w:rsid w:val="00F1215B"/>
    <w:rsid w:val="00F63C37"/>
    <w:rsid w:val="00F93E79"/>
    <w:rsid w:val="00FC7B87"/>
    <w:rsid w:val="00FF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7F724"/>
  <w15:chartTrackingRefBased/>
  <w15:docId w15:val="{5C61731C-C781-4E1B-A08E-3EFAE827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8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85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8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285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6354C"/>
    <w:pPr>
      <w:ind w:left="720"/>
      <w:contextualSpacing/>
    </w:pPr>
  </w:style>
  <w:style w:type="paragraph" w:styleId="Header">
    <w:name w:val="header"/>
    <w:basedOn w:val="Normal"/>
    <w:link w:val="HeaderChar"/>
    <w:uiPriority w:val="99"/>
    <w:unhideWhenUsed/>
    <w:rsid w:val="004029D1"/>
    <w:pPr>
      <w:tabs>
        <w:tab w:val="center" w:pos="4703"/>
        <w:tab w:val="right" w:pos="9406"/>
      </w:tabs>
      <w:spacing w:after="0" w:line="240" w:lineRule="auto"/>
    </w:pPr>
  </w:style>
  <w:style w:type="character" w:customStyle="1" w:styleId="HeaderChar">
    <w:name w:val="Header Char"/>
    <w:basedOn w:val="DefaultParagraphFont"/>
    <w:link w:val="Header"/>
    <w:uiPriority w:val="99"/>
    <w:rsid w:val="004029D1"/>
  </w:style>
  <w:style w:type="paragraph" w:styleId="Footer">
    <w:name w:val="footer"/>
    <w:basedOn w:val="Normal"/>
    <w:link w:val="FooterChar"/>
    <w:uiPriority w:val="99"/>
    <w:unhideWhenUsed/>
    <w:rsid w:val="004029D1"/>
    <w:pPr>
      <w:tabs>
        <w:tab w:val="center" w:pos="4703"/>
        <w:tab w:val="right" w:pos="9406"/>
      </w:tabs>
      <w:spacing w:after="0" w:line="240" w:lineRule="auto"/>
    </w:pPr>
  </w:style>
  <w:style w:type="character" w:customStyle="1" w:styleId="FooterChar">
    <w:name w:val="Footer Char"/>
    <w:basedOn w:val="DefaultParagraphFont"/>
    <w:link w:val="Footer"/>
    <w:uiPriority w:val="99"/>
    <w:rsid w:val="004029D1"/>
  </w:style>
  <w:style w:type="character" w:styleId="CommentReference">
    <w:name w:val="annotation reference"/>
    <w:basedOn w:val="DefaultParagraphFont"/>
    <w:uiPriority w:val="99"/>
    <w:semiHidden/>
    <w:unhideWhenUsed/>
    <w:rsid w:val="004029D1"/>
    <w:rPr>
      <w:sz w:val="16"/>
      <w:szCs w:val="16"/>
    </w:rPr>
  </w:style>
  <w:style w:type="paragraph" w:styleId="CommentText">
    <w:name w:val="annotation text"/>
    <w:basedOn w:val="Normal"/>
    <w:link w:val="CommentTextChar"/>
    <w:uiPriority w:val="99"/>
    <w:semiHidden/>
    <w:unhideWhenUsed/>
    <w:rsid w:val="004029D1"/>
    <w:pPr>
      <w:spacing w:line="240" w:lineRule="auto"/>
    </w:pPr>
    <w:rPr>
      <w:sz w:val="20"/>
      <w:szCs w:val="20"/>
    </w:rPr>
  </w:style>
  <w:style w:type="character" w:customStyle="1" w:styleId="CommentTextChar">
    <w:name w:val="Comment Text Char"/>
    <w:basedOn w:val="DefaultParagraphFont"/>
    <w:link w:val="CommentText"/>
    <w:uiPriority w:val="99"/>
    <w:semiHidden/>
    <w:rsid w:val="004029D1"/>
    <w:rPr>
      <w:sz w:val="20"/>
      <w:szCs w:val="20"/>
    </w:rPr>
  </w:style>
  <w:style w:type="paragraph" w:styleId="CommentSubject">
    <w:name w:val="annotation subject"/>
    <w:basedOn w:val="CommentText"/>
    <w:next w:val="CommentText"/>
    <w:link w:val="CommentSubjectChar"/>
    <w:uiPriority w:val="99"/>
    <w:semiHidden/>
    <w:unhideWhenUsed/>
    <w:rsid w:val="004029D1"/>
    <w:rPr>
      <w:b/>
      <w:bCs/>
    </w:rPr>
  </w:style>
  <w:style w:type="character" w:customStyle="1" w:styleId="CommentSubjectChar">
    <w:name w:val="Comment Subject Char"/>
    <w:basedOn w:val="CommentTextChar"/>
    <w:link w:val="CommentSubject"/>
    <w:uiPriority w:val="99"/>
    <w:semiHidden/>
    <w:rsid w:val="004029D1"/>
    <w:rPr>
      <w:b/>
      <w:bCs/>
      <w:sz w:val="20"/>
      <w:szCs w:val="20"/>
    </w:rPr>
  </w:style>
  <w:style w:type="paragraph" w:styleId="BalloonText">
    <w:name w:val="Balloon Text"/>
    <w:basedOn w:val="Normal"/>
    <w:link w:val="BalloonTextChar"/>
    <w:uiPriority w:val="99"/>
    <w:semiHidden/>
    <w:unhideWhenUsed/>
    <w:rsid w:val="004029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44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BA597BB6.dotm</Template>
  <TotalTime>11</TotalTime>
  <Pages>1</Pages>
  <Words>114</Words>
  <Characters>605</Characters>
  <Application>Microsoft Office Word</Application>
  <DocSecurity>0</DocSecurity>
  <Lines>5</Lines>
  <Paragraphs>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Edvarda Eriksen</dc:creator>
  <cp:keywords/>
  <dc:description/>
  <cp:lastModifiedBy>George Anthony Giannoumis</cp:lastModifiedBy>
  <cp:revision>6</cp:revision>
  <dcterms:created xsi:type="dcterms:W3CDTF">2016-08-03T12:32:00Z</dcterms:created>
  <dcterms:modified xsi:type="dcterms:W3CDTF">2016-08-28T15:29:00Z</dcterms:modified>
</cp:coreProperties>
</file>